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D8E" w14:textId="762360BA" w:rsidR="00C067C5" w:rsidRPr="005D3B2F" w:rsidRDefault="000D2CD9">
      <w:pPr>
        <w:pStyle w:val="Title"/>
        <w:rPr>
          <w:sz w:val="56"/>
          <w:szCs w:val="56"/>
        </w:rPr>
      </w:pPr>
      <w:r w:rsidRPr="005D3B2F">
        <w:rPr>
          <w:sz w:val="56"/>
          <w:szCs w:val="56"/>
        </w:rPr>
        <w:t>jack ashburn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360"/>
      </w:tblGrid>
      <w:tr w:rsidR="00260D3F" w:rsidRPr="00843164" w14:paraId="608247D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DB3A9B5" w14:textId="7A36BBCC" w:rsidR="00260D3F" w:rsidRPr="00843164" w:rsidRDefault="000D2CD9" w:rsidP="00CD221A">
            <w:pPr>
              <w:pStyle w:val="ContactInfo"/>
              <w:spacing w:after="180"/>
            </w:pPr>
            <w:r>
              <w:t>858-880-6076</w:t>
            </w:r>
            <w:r w:rsidR="00260D3F" w:rsidRPr="00843164">
              <w:t> | </w:t>
            </w:r>
            <w:hyperlink r:id="rId11" w:history="1">
              <w:r w:rsidR="008F60B0" w:rsidRPr="008F60B0">
                <w:rPr>
                  <w:rStyle w:val="Hyperlink"/>
                  <w:u w:val="none"/>
                </w:rPr>
                <w:t>jashburn00@gmail.com</w:t>
              </w:r>
            </w:hyperlink>
            <w:r w:rsidR="008F60B0">
              <w:t xml:space="preserve"> | </w:t>
            </w:r>
            <w:r w:rsidR="008F60B0">
              <w:rPr>
                <w:rFonts w:cstheme="minorHAnsi"/>
              </w:rPr>
              <w:t>2800 Kalmia Ave</w:t>
            </w:r>
            <w:r w:rsidR="008F60B0" w:rsidRPr="000D2CD9">
              <w:rPr>
                <w:rFonts w:cstheme="minorHAnsi"/>
              </w:rPr>
              <w:t>, Boulder, CO 80303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48AC275DAC5947FAA6086A86FB4023A6"/>
        </w:placeholder>
        <w:temporary/>
        <w:showingPlcHdr/>
        <w15:appearance w15:val="hidden"/>
      </w:sdtPr>
      <w:sdtContent>
        <w:p w14:paraId="0109E636" w14:textId="77777777" w:rsidR="00C067C5" w:rsidRPr="00843164" w:rsidRDefault="00126049" w:rsidP="00597F38">
          <w:pPr>
            <w:pStyle w:val="Heading1"/>
            <w:spacing w:before="240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360"/>
      </w:tblGrid>
      <w:tr w:rsidR="00260D3F" w:rsidRPr="00843164" w14:paraId="3F4896E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3D14B74" w14:textId="70BCCF21" w:rsidR="00260D3F" w:rsidRPr="00843164" w:rsidRDefault="000D2CD9">
            <w:r>
              <w:rPr>
                <w:rFonts w:cstheme="minorHAnsi"/>
              </w:rPr>
              <w:t xml:space="preserve">Full-time computer science/programming employment </w:t>
            </w:r>
            <w:r w:rsidRPr="002060FE">
              <w:rPr>
                <w:rFonts w:cstheme="minorHAnsi"/>
              </w:rPr>
              <w:t xml:space="preserve">after </w:t>
            </w:r>
            <w:r w:rsidR="00E5095B">
              <w:rPr>
                <w:rFonts w:cstheme="minorHAnsi"/>
              </w:rPr>
              <w:t>December</w:t>
            </w:r>
            <w:r w:rsidR="0027298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2023 </w:t>
            </w:r>
            <w:r w:rsidRPr="002060FE">
              <w:rPr>
                <w:rFonts w:cstheme="minorHAnsi"/>
              </w:rPr>
              <w:t>graduati</w:t>
            </w:r>
            <w:r>
              <w:rPr>
                <w:rFonts w:cstheme="minorHAnsi"/>
              </w:rPr>
              <w:t>o</w:t>
            </w:r>
            <w:r w:rsidRPr="002060FE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to apply my knowledge, collaborate, and continue to learn and add to my skill set</w:t>
            </w:r>
            <w:r w:rsidRPr="002060FE">
              <w:rPr>
                <w:rFonts w:cstheme="minorHAnsi"/>
              </w:rP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4064096C02334104B35A2200254066A6"/>
        </w:placeholder>
        <w:temporary/>
        <w:showingPlcHdr/>
        <w15:appearance w15:val="hidden"/>
      </w:sdtPr>
      <w:sdtContent>
        <w:p w14:paraId="67DC1A9E" w14:textId="77777777" w:rsidR="00080446" w:rsidRPr="00843164" w:rsidRDefault="00080446" w:rsidP="00597F38">
          <w:pPr>
            <w:pStyle w:val="Heading1"/>
            <w:spacing w:before="24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9"/>
        <w:gridCol w:w="7651"/>
      </w:tblGrid>
      <w:tr w:rsidR="00080446" w:rsidRPr="00843164" w14:paraId="2BCA8338" w14:textId="77777777" w:rsidTr="00D60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1F60C20" w14:textId="64711078" w:rsidR="00080446" w:rsidRPr="00843164" w:rsidRDefault="00E5095B" w:rsidP="00D600C9">
            <w:pPr>
              <w:pStyle w:val="Date"/>
            </w:pPr>
            <w:r>
              <w:t>December</w:t>
            </w:r>
            <w:r w:rsidR="00080446">
              <w:t xml:space="preserve"> 2023 (expected)</w:t>
            </w:r>
          </w:p>
        </w:tc>
        <w:tc>
          <w:tcPr>
            <w:tcW w:w="4087" w:type="pct"/>
          </w:tcPr>
          <w:p w14:paraId="573BCA3E" w14:textId="4DD6D68E" w:rsidR="00080446" w:rsidRPr="00843164" w:rsidRDefault="00080446" w:rsidP="00D600C9">
            <w:r>
              <w:t>B.A. Computer Science with minor in Space</w:t>
            </w:r>
            <w:r w:rsidRPr="00843164">
              <w:t>  </w:t>
            </w:r>
            <w:r>
              <w:br/>
              <w:t>Boulder, CO</w:t>
            </w:r>
            <w:r w:rsidRPr="00843164">
              <w:t>,  </w:t>
            </w:r>
            <w:r>
              <w:rPr>
                <w:rStyle w:val="Emphasis"/>
              </w:rPr>
              <w:t>University of Colorado at Boulder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13363DBE75A1408CB28E2886292AD8D8"/>
        </w:placeholder>
        <w:temporary/>
        <w:showingPlcHdr/>
        <w15:appearance w15:val="hidden"/>
      </w:sdtPr>
      <w:sdtContent>
        <w:p w14:paraId="7D1DBE79" w14:textId="59CF0DC8" w:rsidR="00843164" w:rsidRPr="00843164" w:rsidRDefault="00843164" w:rsidP="00597F38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709"/>
        <w:gridCol w:w="7651"/>
      </w:tblGrid>
      <w:tr w:rsidR="00843164" w:rsidRPr="00843164" w14:paraId="2451A732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9212E73" w14:textId="41FB3606" w:rsidR="00843164" w:rsidRPr="00843164" w:rsidRDefault="000D2CD9" w:rsidP="00843164">
            <w:pPr>
              <w:pStyle w:val="Date"/>
            </w:pPr>
            <w:r>
              <w:t>May 2022 - Present</w:t>
            </w:r>
          </w:p>
        </w:tc>
        <w:tc>
          <w:tcPr>
            <w:tcW w:w="4087" w:type="pct"/>
          </w:tcPr>
          <w:p w14:paraId="08FFF3C8" w14:textId="5EAA1438" w:rsidR="00843164" w:rsidRPr="00080446" w:rsidRDefault="000D2CD9" w:rsidP="00297EBC">
            <w:r>
              <w:t>Programm</w:t>
            </w:r>
            <w:r w:rsidR="00CD221A">
              <w:t>ing</w:t>
            </w:r>
            <w:r>
              <w:t xml:space="preserve"> Intern</w:t>
            </w:r>
            <w:r w:rsidR="00843164" w:rsidRPr="00843164">
              <w:t>,  </w:t>
            </w:r>
            <w:r>
              <w:rPr>
                <w:rStyle w:val="Emphasis"/>
              </w:rPr>
              <w:t>ePac LLC</w:t>
            </w:r>
            <w:r w:rsidR="00080446">
              <w:rPr>
                <w:rStyle w:val="Emphasis"/>
              </w:rPr>
              <w:br/>
            </w:r>
            <w:r w:rsidR="00D13043" w:rsidRPr="00D13043">
              <w:rPr>
                <w:rStyle w:val="Emphasis"/>
                <w:i w:val="0"/>
                <w:iCs w:val="0"/>
              </w:rPr>
              <w:t>San Diego, CA and Remote</w:t>
            </w:r>
          </w:p>
          <w:p w14:paraId="0631E847" w14:textId="1DF78E1B" w:rsidR="000D2CD9" w:rsidRPr="00100F30" w:rsidRDefault="000D2CD9" w:rsidP="000D2CD9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 xml:space="preserve">Created </w:t>
            </w:r>
            <w:r w:rsidR="008319C0">
              <w:rPr>
                <w:rFonts w:cstheme="minorHAnsi"/>
              </w:rPr>
              <w:t>customizable</w:t>
            </w:r>
            <w:r>
              <w:rPr>
                <w:rFonts w:cstheme="minorHAnsi"/>
              </w:rPr>
              <w:t xml:space="preserve"> 3D model</w:t>
            </w:r>
            <w:r w:rsidR="008319C0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for plastic pouches to use as a live preview for online shopping</w:t>
            </w:r>
            <w:r w:rsidR="008319C0">
              <w:rPr>
                <w:rFonts w:cstheme="minorHAnsi"/>
              </w:rPr>
              <w:t xml:space="preserve"> (HTML, JavaScript, Three.js library, C#)</w:t>
            </w:r>
          </w:p>
          <w:p w14:paraId="43A895D4" w14:textId="19AF03EE" w:rsidR="000D2CD9" w:rsidRPr="002E263F" w:rsidRDefault="008319C0" w:rsidP="000D2CD9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Took on small ticket items from the team’s Story Board</w:t>
            </w:r>
          </w:p>
          <w:p w14:paraId="5E37F8D3" w14:textId="608AE0E6" w:rsidR="00843164" w:rsidRPr="000D2CD9" w:rsidRDefault="000D2CD9" w:rsidP="000D2CD9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Participated in daily standup meetings and experienced working with an IT team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111E1DCDDFDC42DAA13A294FF8C3FE5F"/>
        </w:placeholder>
        <w:temporary/>
        <w:showingPlcHdr/>
        <w15:appearance w15:val="hidden"/>
      </w:sdtPr>
      <w:sdtContent>
        <w:p w14:paraId="3BC60072" w14:textId="77777777" w:rsidR="00080446" w:rsidRPr="00843164" w:rsidRDefault="00080446" w:rsidP="00597F38">
          <w:pPr>
            <w:pStyle w:val="Heading1"/>
            <w:spacing w:before="24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360"/>
      </w:tblGrid>
      <w:tr w:rsidR="00080446" w:rsidRPr="00843164" w14:paraId="021A4B79" w14:textId="77777777" w:rsidTr="00D60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00753A5" w14:textId="63EE73B7" w:rsidR="00CD221A" w:rsidRPr="002060FE" w:rsidRDefault="001D713D" w:rsidP="008C3CD3">
            <w:pPr>
              <w:spacing w:after="0" w:line="276" w:lineRule="auto"/>
              <w:rPr>
                <w:rFonts w:cstheme="minorHAnsi"/>
                <w:b/>
              </w:rPr>
            </w:pPr>
            <w:r w:rsidRPr="00CD221A">
              <w:rPr>
                <w:i/>
                <w:iCs/>
              </w:rPr>
              <w:t>Familiar Languages</w:t>
            </w:r>
            <w:r w:rsidR="00CD221A">
              <w:t xml:space="preserve">: </w:t>
            </w:r>
            <w:r w:rsidR="00CD221A" w:rsidRPr="002060FE">
              <w:rPr>
                <w:rFonts w:cstheme="minorHAnsi"/>
                <w:bCs/>
              </w:rPr>
              <w:t xml:space="preserve">C, C++, HTML, </w:t>
            </w:r>
            <w:r w:rsidR="00CD221A">
              <w:rPr>
                <w:rFonts w:cstheme="minorHAnsi"/>
                <w:bCs/>
              </w:rPr>
              <w:t xml:space="preserve">JavaScript, </w:t>
            </w:r>
            <w:r w:rsidR="00CD221A" w:rsidRPr="002060FE">
              <w:rPr>
                <w:rFonts w:cstheme="minorHAnsi"/>
                <w:bCs/>
              </w:rPr>
              <w:t>Python</w:t>
            </w:r>
            <w:r w:rsidR="00CD221A">
              <w:rPr>
                <w:rFonts w:cstheme="minorHAnsi"/>
                <w:bCs/>
              </w:rPr>
              <w:t>, Java</w:t>
            </w:r>
          </w:p>
          <w:p w14:paraId="695070DD" w14:textId="00FE7CE7" w:rsidR="00CD221A" w:rsidRPr="008319C0" w:rsidRDefault="00CD221A" w:rsidP="008C3CD3">
            <w:pPr>
              <w:spacing w:after="0" w:line="276" w:lineRule="auto"/>
            </w:pPr>
            <w:r>
              <w:rPr>
                <w:i/>
                <w:iCs/>
              </w:rPr>
              <w:t>Technical Writing</w:t>
            </w:r>
            <w:r w:rsidR="008319C0">
              <w:rPr>
                <w:i/>
                <w:iCs/>
              </w:rPr>
              <w:t xml:space="preserve">: </w:t>
            </w:r>
            <w:r w:rsidR="008319C0" w:rsidRPr="008319C0">
              <w:t>Wrote an IEEE-</w:t>
            </w:r>
            <w:r w:rsidR="008319C0">
              <w:t>format</w:t>
            </w:r>
            <w:r w:rsidR="008319C0" w:rsidRPr="008319C0">
              <w:t xml:space="preserve"> academic piece on </w:t>
            </w:r>
            <w:r w:rsidR="008319C0">
              <w:t xml:space="preserve">common </w:t>
            </w:r>
            <w:r w:rsidR="008319C0" w:rsidRPr="008319C0">
              <w:t>API documentation</w:t>
            </w:r>
            <w:r w:rsidR="008319C0">
              <w:t xml:space="preserve"> issues</w:t>
            </w:r>
            <w:r w:rsidR="00BE71AC">
              <w:t>, studied efficacy and different types of publishings</w:t>
            </w:r>
          </w:p>
          <w:p w14:paraId="360BE9EF" w14:textId="34DD690B" w:rsidR="00080446" w:rsidRPr="00843164" w:rsidRDefault="00CD221A" w:rsidP="008C3CD3">
            <w:pPr>
              <w:spacing w:after="0" w:line="276" w:lineRule="auto"/>
            </w:pPr>
            <w:r w:rsidRPr="00CD221A">
              <w:rPr>
                <w:i/>
                <w:iCs/>
              </w:rPr>
              <w:t>Communication</w:t>
            </w:r>
            <w:r w:rsidR="008319C0">
              <w:rPr>
                <w:i/>
                <w:iCs/>
              </w:rPr>
              <w:t xml:space="preserve"> and Leadership: </w:t>
            </w:r>
            <w:r w:rsidR="008319C0" w:rsidRPr="008319C0">
              <w:t>Executive and other roles in fraternity at CU Boulder</w:t>
            </w:r>
          </w:p>
        </w:tc>
      </w:tr>
    </w:tbl>
    <w:p w14:paraId="137A75F8" w14:textId="71885DD4" w:rsidR="00D13043" w:rsidRPr="00843164" w:rsidRDefault="001D713D" w:rsidP="00597F38">
      <w:pPr>
        <w:pStyle w:val="Heading1"/>
        <w:spacing w:before="240"/>
      </w:pPr>
      <w:r>
        <w:t>relevent coursework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360"/>
      </w:tblGrid>
      <w:tr w:rsidR="00D13043" w:rsidRPr="00843164" w14:paraId="65606CFF" w14:textId="77777777" w:rsidTr="00D60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78AD18C" w14:textId="2AE9BBA8" w:rsidR="001D713D" w:rsidRDefault="001D713D" w:rsidP="00404356">
            <w:pPr>
              <w:spacing w:after="0"/>
            </w:pPr>
            <w:r w:rsidRPr="00722E39">
              <w:t xml:space="preserve">Software Development </w:t>
            </w:r>
          </w:p>
          <w:p w14:paraId="5D45396E" w14:textId="2080575E" w:rsidR="00AB3710" w:rsidRPr="00E5040E" w:rsidRDefault="00AB3710" w:rsidP="00925A5C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Collaborated</w:t>
            </w:r>
            <w:r w:rsidR="00E5040E">
              <w:rPr>
                <w:rFonts w:cstheme="minorHAnsi"/>
              </w:rPr>
              <w:t xml:space="preserve"> with</w:t>
            </w:r>
            <w:r>
              <w:rPr>
                <w:rFonts w:cstheme="minorHAnsi"/>
              </w:rPr>
              <w:t xml:space="preserve"> </w:t>
            </w:r>
            <w:r w:rsidRPr="00677D1F">
              <w:rPr>
                <w:rFonts w:cstheme="minorHAnsi"/>
              </w:rPr>
              <w:t>a team to produce a website for sending ecards</w:t>
            </w:r>
            <w:r>
              <w:rPr>
                <w:rFonts w:cstheme="minorHAnsi"/>
              </w:rPr>
              <w:t xml:space="preserve"> </w:t>
            </w:r>
          </w:p>
          <w:p w14:paraId="76A47209" w14:textId="6C7C0DD1" w:rsidR="00E5040E" w:rsidRPr="00E5040E" w:rsidRDefault="00E5040E" w:rsidP="00925A5C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</w:rPr>
            </w:pPr>
            <w:r w:rsidRPr="00E5040E">
              <w:rPr>
                <w:rFonts w:cstheme="minorHAnsi"/>
              </w:rPr>
              <w:t>Learned about the Agile development procedure</w:t>
            </w:r>
          </w:p>
          <w:p w14:paraId="63D0D340" w14:textId="77777777" w:rsidR="00AB3710" w:rsidRPr="007E53D6" w:rsidRDefault="00AB3710" w:rsidP="00925A5C">
            <w:pPr>
              <w:spacing w:after="0"/>
              <w:rPr>
                <w:sz w:val="10"/>
                <w:szCs w:val="10"/>
              </w:rPr>
            </w:pPr>
          </w:p>
          <w:p w14:paraId="224D9F2B" w14:textId="162D09BD" w:rsidR="001D713D" w:rsidRDefault="001D713D" w:rsidP="00925A5C">
            <w:pPr>
              <w:spacing w:after="0"/>
              <w:rPr>
                <w:rFonts w:cstheme="minorHAnsi"/>
                <w:b/>
              </w:rPr>
            </w:pPr>
            <w:r w:rsidRPr="00722E39">
              <w:t>Algorithms</w:t>
            </w:r>
            <w:r w:rsidRPr="002060FE">
              <w:rPr>
                <w:rFonts w:cstheme="minorHAnsi"/>
                <w:b/>
              </w:rPr>
              <w:t xml:space="preserve"> </w:t>
            </w:r>
          </w:p>
          <w:p w14:paraId="700C4D51" w14:textId="200CA4CA" w:rsidR="00E5040E" w:rsidRDefault="00E5040E" w:rsidP="00925A5C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</w:rPr>
            </w:pPr>
            <w:r w:rsidRPr="00677D1F">
              <w:rPr>
                <w:rFonts w:cstheme="minorHAnsi"/>
              </w:rPr>
              <w:t xml:space="preserve">Worked with </w:t>
            </w:r>
            <w:r w:rsidR="008319C0">
              <w:rPr>
                <w:rFonts w:cstheme="minorHAnsi"/>
              </w:rPr>
              <w:t xml:space="preserve">basic </w:t>
            </w:r>
            <w:r w:rsidRPr="00677D1F">
              <w:rPr>
                <w:rFonts w:cstheme="minorHAnsi"/>
              </w:rPr>
              <w:t xml:space="preserve">algorithms </w:t>
            </w:r>
            <w:r w:rsidR="008319C0">
              <w:rPr>
                <w:rFonts w:cstheme="minorHAnsi"/>
              </w:rPr>
              <w:t xml:space="preserve">such as </w:t>
            </w:r>
            <w:r w:rsidRPr="00677D1F">
              <w:rPr>
                <w:rFonts w:cstheme="minorHAnsi"/>
              </w:rPr>
              <w:t xml:space="preserve">Dijkstra’s Algorithm </w:t>
            </w:r>
            <w:r w:rsidR="008319C0">
              <w:rPr>
                <w:rFonts w:cstheme="minorHAnsi"/>
              </w:rPr>
              <w:t xml:space="preserve">as well as </w:t>
            </w:r>
            <w:r w:rsidRPr="00677D1F">
              <w:rPr>
                <w:rFonts w:cstheme="minorHAnsi"/>
              </w:rPr>
              <w:t>flow network</w:t>
            </w:r>
            <w:r>
              <w:rPr>
                <w:rFonts w:cstheme="minorHAnsi"/>
              </w:rPr>
              <w:t>s</w:t>
            </w:r>
            <w:r w:rsidR="008319C0">
              <w:rPr>
                <w:rFonts w:cstheme="minorHAnsi"/>
              </w:rPr>
              <w:t xml:space="preserve"> and other basic algorithm structures</w:t>
            </w:r>
          </w:p>
          <w:p w14:paraId="6B643B7C" w14:textId="4824BCAA" w:rsidR="00E5040E" w:rsidRPr="00677D1F" w:rsidRDefault="00E5040E" w:rsidP="00925A5C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</w:rPr>
            </w:pPr>
            <w:r w:rsidRPr="00677D1F">
              <w:rPr>
                <w:rFonts w:cstheme="minorHAnsi"/>
              </w:rPr>
              <w:t xml:space="preserve">Learned fundamentals of algorithms </w:t>
            </w:r>
            <w:r w:rsidR="008319C0">
              <w:rPr>
                <w:rFonts w:cstheme="minorHAnsi"/>
              </w:rPr>
              <w:t xml:space="preserve">like </w:t>
            </w:r>
            <w:r w:rsidRPr="00677D1F">
              <w:rPr>
                <w:rFonts w:cstheme="minorHAnsi"/>
              </w:rPr>
              <w:t>greedy behavior</w:t>
            </w:r>
            <w:r w:rsidR="008319C0">
              <w:rPr>
                <w:rFonts w:cstheme="minorHAnsi"/>
              </w:rPr>
              <w:t xml:space="preserve"> and time complexity</w:t>
            </w:r>
          </w:p>
          <w:p w14:paraId="7F9A2A48" w14:textId="77777777" w:rsidR="00E5040E" w:rsidRPr="007E53D6" w:rsidRDefault="00E5040E" w:rsidP="00925A5C">
            <w:pPr>
              <w:spacing w:after="0"/>
              <w:rPr>
                <w:rFonts w:cstheme="minorHAnsi"/>
                <w:sz w:val="10"/>
                <w:szCs w:val="10"/>
              </w:rPr>
            </w:pPr>
          </w:p>
          <w:p w14:paraId="2AD88A90" w14:textId="64EAC5C2" w:rsidR="001D713D" w:rsidRDefault="008319C0" w:rsidP="00925A5C">
            <w:pPr>
              <w:spacing w:after="0"/>
            </w:pPr>
            <w:r>
              <w:t>Object Oriented Analysis &amp; Design</w:t>
            </w:r>
          </w:p>
          <w:p w14:paraId="67F9561F" w14:textId="77777777" w:rsidR="00D13043" w:rsidRDefault="008319C0" w:rsidP="00925A5C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>Learned many properties of objects and inheritance as well as OO paradigms (i.e. Singleton pattern, Observer pattern, etc.)</w:t>
            </w:r>
          </w:p>
          <w:p w14:paraId="5C0C77E5" w14:textId="702AC3D3" w:rsidR="008319C0" w:rsidRPr="008048A8" w:rsidRDefault="008319C0" w:rsidP="00925A5C">
            <w:pPr>
              <w:pStyle w:val="ListParagraph"/>
              <w:numPr>
                <w:ilvl w:val="0"/>
                <w:numId w:val="15"/>
              </w:numPr>
              <w:spacing w:after="0"/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a text-based car dealership simulator and a </w:t>
            </w:r>
            <w:r w:rsidR="00A13371">
              <w:rPr>
                <w:rFonts w:cstheme="minorHAnsi"/>
              </w:rPr>
              <w:t>simple video game in Unity using OO programming</w:t>
            </w:r>
          </w:p>
        </w:tc>
      </w:tr>
    </w:tbl>
    <w:p w14:paraId="5201E7F9" w14:textId="77777777" w:rsidR="00260D3F" w:rsidRPr="00843164" w:rsidRDefault="00260D3F" w:rsidP="00A13371"/>
    <w:sectPr w:rsidR="00260D3F" w:rsidRPr="00843164" w:rsidSect="000049C7">
      <w:footerReference w:type="default" r:id="rId12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D758" w14:textId="77777777" w:rsidR="006B3740" w:rsidRDefault="006B3740">
      <w:pPr>
        <w:spacing w:after="0"/>
      </w:pPr>
      <w:r>
        <w:separator/>
      </w:r>
    </w:p>
    <w:p w14:paraId="508048D9" w14:textId="77777777" w:rsidR="006B3740" w:rsidRDefault="006B3740"/>
  </w:endnote>
  <w:endnote w:type="continuationSeparator" w:id="0">
    <w:p w14:paraId="595C3BCF" w14:textId="77777777" w:rsidR="006B3740" w:rsidRDefault="006B3740">
      <w:pPr>
        <w:spacing w:after="0"/>
      </w:pPr>
      <w:r>
        <w:continuationSeparator/>
      </w:r>
    </w:p>
    <w:p w14:paraId="426F5D2D" w14:textId="77777777" w:rsidR="006B3740" w:rsidRDefault="006B3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4C4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3E1D" w14:textId="77777777" w:rsidR="006B3740" w:rsidRDefault="006B3740">
      <w:pPr>
        <w:spacing w:after="0"/>
      </w:pPr>
      <w:r>
        <w:separator/>
      </w:r>
    </w:p>
    <w:p w14:paraId="159DB801" w14:textId="77777777" w:rsidR="006B3740" w:rsidRDefault="006B3740"/>
  </w:footnote>
  <w:footnote w:type="continuationSeparator" w:id="0">
    <w:p w14:paraId="08091ECD" w14:textId="77777777" w:rsidR="006B3740" w:rsidRDefault="006B3740">
      <w:pPr>
        <w:spacing w:after="0"/>
      </w:pPr>
      <w:r>
        <w:continuationSeparator/>
      </w:r>
    </w:p>
    <w:p w14:paraId="60EF4476" w14:textId="77777777" w:rsidR="006B3740" w:rsidRDefault="006B37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031733"/>
    <w:multiLevelType w:val="hybridMultilevel"/>
    <w:tmpl w:val="4AB0B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3370EA"/>
    <w:multiLevelType w:val="hybridMultilevel"/>
    <w:tmpl w:val="160C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52AAC"/>
    <w:multiLevelType w:val="hybridMultilevel"/>
    <w:tmpl w:val="C6A4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C3B47"/>
    <w:multiLevelType w:val="hybridMultilevel"/>
    <w:tmpl w:val="A8401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432929"/>
    <w:multiLevelType w:val="hybridMultilevel"/>
    <w:tmpl w:val="991A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737773">
    <w:abstractNumId w:val="9"/>
  </w:num>
  <w:num w:numId="2" w16cid:durableId="2104034654">
    <w:abstractNumId w:val="9"/>
    <w:lvlOverride w:ilvl="0">
      <w:startOverride w:val="1"/>
    </w:lvlOverride>
  </w:num>
  <w:num w:numId="3" w16cid:durableId="339935427">
    <w:abstractNumId w:val="9"/>
    <w:lvlOverride w:ilvl="0">
      <w:startOverride w:val="1"/>
    </w:lvlOverride>
  </w:num>
  <w:num w:numId="4" w16cid:durableId="536545162">
    <w:abstractNumId w:val="9"/>
    <w:lvlOverride w:ilvl="0">
      <w:startOverride w:val="1"/>
    </w:lvlOverride>
  </w:num>
  <w:num w:numId="5" w16cid:durableId="670989570">
    <w:abstractNumId w:val="15"/>
  </w:num>
  <w:num w:numId="6" w16cid:durableId="234702711">
    <w:abstractNumId w:val="7"/>
  </w:num>
  <w:num w:numId="7" w16cid:durableId="1032194277">
    <w:abstractNumId w:val="6"/>
  </w:num>
  <w:num w:numId="8" w16cid:durableId="461118834">
    <w:abstractNumId w:val="5"/>
  </w:num>
  <w:num w:numId="9" w16cid:durableId="1472285974">
    <w:abstractNumId w:val="4"/>
  </w:num>
  <w:num w:numId="10" w16cid:durableId="639379949">
    <w:abstractNumId w:val="8"/>
  </w:num>
  <w:num w:numId="11" w16cid:durableId="378169901">
    <w:abstractNumId w:val="3"/>
  </w:num>
  <w:num w:numId="12" w16cid:durableId="445079387">
    <w:abstractNumId w:val="2"/>
  </w:num>
  <w:num w:numId="13" w16cid:durableId="765224413">
    <w:abstractNumId w:val="1"/>
  </w:num>
  <w:num w:numId="14" w16cid:durableId="1589583593">
    <w:abstractNumId w:val="0"/>
  </w:num>
  <w:num w:numId="15" w16cid:durableId="431978768">
    <w:abstractNumId w:val="12"/>
  </w:num>
  <w:num w:numId="16" w16cid:durableId="1741631552">
    <w:abstractNumId w:val="14"/>
  </w:num>
  <w:num w:numId="17" w16cid:durableId="1244026828">
    <w:abstractNumId w:val="11"/>
  </w:num>
  <w:num w:numId="18" w16cid:durableId="1060400529">
    <w:abstractNumId w:val="10"/>
  </w:num>
  <w:num w:numId="19" w16cid:durableId="2045516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D9"/>
    <w:rsid w:val="000049C7"/>
    <w:rsid w:val="00080446"/>
    <w:rsid w:val="000C0CA7"/>
    <w:rsid w:val="000D2CD9"/>
    <w:rsid w:val="000F2762"/>
    <w:rsid w:val="00126049"/>
    <w:rsid w:val="0014523F"/>
    <w:rsid w:val="001D713D"/>
    <w:rsid w:val="00254924"/>
    <w:rsid w:val="002563E8"/>
    <w:rsid w:val="00260D3F"/>
    <w:rsid w:val="00272980"/>
    <w:rsid w:val="003030DD"/>
    <w:rsid w:val="00404356"/>
    <w:rsid w:val="004827F9"/>
    <w:rsid w:val="004B4D88"/>
    <w:rsid w:val="004F0328"/>
    <w:rsid w:val="00526C73"/>
    <w:rsid w:val="00597F38"/>
    <w:rsid w:val="005D3B2F"/>
    <w:rsid w:val="00650306"/>
    <w:rsid w:val="00677D1F"/>
    <w:rsid w:val="00693B17"/>
    <w:rsid w:val="006B3740"/>
    <w:rsid w:val="00722E39"/>
    <w:rsid w:val="00762CE4"/>
    <w:rsid w:val="00797C46"/>
    <w:rsid w:val="007E53D6"/>
    <w:rsid w:val="008048A8"/>
    <w:rsid w:val="008319C0"/>
    <w:rsid w:val="00843164"/>
    <w:rsid w:val="00854E7D"/>
    <w:rsid w:val="008551F7"/>
    <w:rsid w:val="008A74DF"/>
    <w:rsid w:val="008B5DC0"/>
    <w:rsid w:val="008C3CD3"/>
    <w:rsid w:val="008F60B0"/>
    <w:rsid w:val="00925A5C"/>
    <w:rsid w:val="00931654"/>
    <w:rsid w:val="00A13371"/>
    <w:rsid w:val="00A82DCC"/>
    <w:rsid w:val="00AB3710"/>
    <w:rsid w:val="00BE71AC"/>
    <w:rsid w:val="00C02E26"/>
    <w:rsid w:val="00C067C5"/>
    <w:rsid w:val="00C30882"/>
    <w:rsid w:val="00C761C0"/>
    <w:rsid w:val="00C9110C"/>
    <w:rsid w:val="00CC05D9"/>
    <w:rsid w:val="00CD221A"/>
    <w:rsid w:val="00CD7582"/>
    <w:rsid w:val="00D0020C"/>
    <w:rsid w:val="00D06E8C"/>
    <w:rsid w:val="00D13043"/>
    <w:rsid w:val="00D568D3"/>
    <w:rsid w:val="00D65641"/>
    <w:rsid w:val="00D81F4E"/>
    <w:rsid w:val="00E23052"/>
    <w:rsid w:val="00E42361"/>
    <w:rsid w:val="00E5040E"/>
    <w:rsid w:val="00E5095B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A0CF"/>
  <w15:chartTrackingRefBased/>
  <w15:docId w15:val="{4FE4F5FE-D7CC-4AC0-BE96-46AB7473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F6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shburn00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bur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AC275DAC5947FAA6086A86FB40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7E45B-2996-4F2D-98E4-6F5D5FF515E4}"/>
      </w:docPartPr>
      <w:docPartBody>
        <w:p w:rsidR="00776969" w:rsidRDefault="006A3B22">
          <w:pPr>
            <w:pStyle w:val="48AC275DAC5947FAA6086A86FB4023A6"/>
          </w:pPr>
          <w:r w:rsidRPr="00843164">
            <w:t>Objective</w:t>
          </w:r>
        </w:p>
      </w:docPartBody>
    </w:docPart>
    <w:docPart>
      <w:docPartPr>
        <w:name w:val="13363DBE75A1408CB28E2886292A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20AE5-724E-43C7-A403-C2E4487DBD74}"/>
      </w:docPartPr>
      <w:docPartBody>
        <w:p w:rsidR="00776969" w:rsidRDefault="006A3B22">
          <w:pPr>
            <w:pStyle w:val="13363DBE75A1408CB28E2886292AD8D8"/>
          </w:pPr>
          <w:r w:rsidRPr="00843164">
            <w:t>Experience</w:t>
          </w:r>
        </w:p>
      </w:docPartBody>
    </w:docPart>
    <w:docPart>
      <w:docPartPr>
        <w:name w:val="111E1DCDDFDC42DAA13A294FF8C3F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E2992-73EB-44B5-B5C4-FD6FF3D12348}"/>
      </w:docPartPr>
      <w:docPartBody>
        <w:p w:rsidR="00776969" w:rsidRDefault="006A3B22" w:rsidP="006A3B22">
          <w:pPr>
            <w:pStyle w:val="111E1DCDDFDC42DAA13A294FF8C3FE5F"/>
          </w:pPr>
          <w:r w:rsidRPr="00843164">
            <w:t>Skills &amp; Abilities</w:t>
          </w:r>
        </w:p>
      </w:docPartBody>
    </w:docPart>
    <w:docPart>
      <w:docPartPr>
        <w:name w:val="4064096C02334104B35A22002540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FB90C-B598-4D4D-A23A-648A34CA8C5F}"/>
      </w:docPartPr>
      <w:docPartBody>
        <w:p w:rsidR="00776969" w:rsidRDefault="006A3B22" w:rsidP="006A3B22">
          <w:pPr>
            <w:pStyle w:val="4064096C02334104B35A2200254066A6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22"/>
    <w:rsid w:val="006A3B22"/>
    <w:rsid w:val="00776969"/>
    <w:rsid w:val="00D8583E"/>
    <w:rsid w:val="00DB7BC5"/>
    <w:rsid w:val="00F8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C275DAC5947FAA6086A86FB4023A6">
    <w:name w:val="48AC275DAC5947FAA6086A86FB4023A6"/>
  </w:style>
  <w:style w:type="paragraph" w:customStyle="1" w:styleId="13363DBE75A1408CB28E2886292AD8D8">
    <w:name w:val="13363DBE75A1408CB28E2886292AD8D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83FA539A73240519C8301D1F047CD32">
    <w:name w:val="C83FA539A73240519C8301D1F047CD32"/>
  </w:style>
  <w:style w:type="paragraph" w:customStyle="1" w:styleId="111E1DCDDFDC42DAA13A294FF8C3FE5F">
    <w:name w:val="111E1DCDDFDC42DAA13A294FF8C3FE5F"/>
    <w:rsid w:val="006A3B22"/>
  </w:style>
  <w:style w:type="paragraph" w:customStyle="1" w:styleId="4064096C02334104B35A2200254066A6">
    <w:name w:val="4064096C02334104B35A2200254066A6"/>
    <w:rsid w:val="006A3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345B5E-691F-4398-B42E-34C17E98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Ashburn, Shannon</dc:creator>
  <cp:lastModifiedBy>Jack Ashburn</cp:lastModifiedBy>
  <cp:revision>4</cp:revision>
  <dcterms:created xsi:type="dcterms:W3CDTF">2023-08-23T19:13:00Z</dcterms:created>
  <dcterms:modified xsi:type="dcterms:W3CDTF">2023-08-23T19:16:00Z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